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489BA24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Default="002A7E47" w:rsidP="008E35F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  <w:color w:val="FF0000"/>
        </w:rPr>
        <w:t xml:space="preserve">Data </w:t>
      </w:r>
      <w:proofErr w:type="spellStart"/>
      <w:r>
        <w:rPr>
          <w:rStyle w:val="SubTtulo-AutoreVersoChar"/>
          <w:b/>
          <w:color w:val="FF0000"/>
        </w:rPr>
        <w:t>Application</w:t>
      </w:r>
      <w:proofErr w:type="spellEnd"/>
      <w:r>
        <w:rPr>
          <w:rStyle w:val="SubTtulo-AutoreVersoChar"/>
          <w:b/>
          <w:color w:val="FF0000"/>
        </w:rPr>
        <w:t xml:space="preserve"> &amp; Data Science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CF3A83">
        <w:trPr>
          <w:trHeight w:val="302"/>
          <w:jc w:val="center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C1182A" w14:paraId="52EA65DC" w14:textId="77777777" w:rsidTr="00CF3A83">
        <w:trPr>
          <w:trHeight w:val="302"/>
          <w:jc w:val="center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5AB5E6E1" w:rsidR="008E35F7" w:rsidRPr="00D95FC7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89171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20462A57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Bianca Man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Tchuin</w:t>
            </w:r>
            <w:proofErr w:type="spellEnd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Chang Lee</w:t>
            </w:r>
          </w:p>
        </w:tc>
      </w:tr>
      <w:tr w:rsidR="008E35F7" w:rsidRPr="00C1182A" w14:paraId="2C4BEE18" w14:textId="77777777" w:rsidTr="00CF3A83">
        <w:trPr>
          <w:trHeight w:val="302"/>
          <w:jc w:val="center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481E56FB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89045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447A2594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Danilo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Zequim</w:t>
            </w:r>
            <w:proofErr w:type="spellEnd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de Moura</w:t>
            </w:r>
          </w:p>
        </w:tc>
      </w:tr>
      <w:tr w:rsidR="008E35F7" w:rsidRPr="00C1182A" w14:paraId="0F5AB8A3" w14:textId="77777777" w:rsidTr="00CF3A83">
        <w:trPr>
          <w:trHeight w:val="302"/>
          <w:jc w:val="center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09F4984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87087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12BA498A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Eric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Brianez</w:t>
            </w:r>
            <w:proofErr w:type="spellEnd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Giannetti</w:t>
            </w:r>
            <w:proofErr w:type="spellEnd"/>
          </w:p>
        </w:tc>
      </w:tr>
      <w:tr w:rsidR="008E35F7" w:rsidRPr="00C1182A" w14:paraId="27692502" w14:textId="77777777" w:rsidTr="00CF3A83">
        <w:trPr>
          <w:trHeight w:val="302"/>
          <w:jc w:val="center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37312550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86931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1965482A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Matheus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Pismel</w:t>
            </w:r>
            <w:proofErr w:type="spellEnd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de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Jeronymo</w:t>
            </w:r>
            <w:proofErr w:type="spellEnd"/>
          </w:p>
        </w:tc>
      </w:tr>
      <w:tr w:rsidR="008E35F7" w:rsidRPr="00C1182A" w14:paraId="38798240" w14:textId="77777777" w:rsidTr="00CF3A83">
        <w:trPr>
          <w:trHeight w:val="302"/>
          <w:jc w:val="center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597412B5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87680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5F01576C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Otavio de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Magalhães</w:t>
            </w:r>
            <w:proofErr w:type="spellEnd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Gomes</w:t>
            </w:r>
          </w:p>
        </w:tc>
      </w:tr>
      <w:tr w:rsidR="008E35F7" w:rsidRPr="00C1182A" w14:paraId="4A24BF19" w14:textId="77777777" w:rsidTr="00CF3A83">
        <w:trPr>
          <w:trHeight w:val="302"/>
          <w:jc w:val="center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4A9D18AB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7149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341E94EE" w:rsidR="008E35F7" w:rsidRPr="00C1182A" w:rsidRDefault="00C1182A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</w:pPr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Zack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Lorenzzo</w:t>
            </w:r>
            <w:proofErr w:type="spellEnd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 xml:space="preserve"> </w:t>
            </w:r>
            <w:proofErr w:type="spellStart"/>
            <w:r w:rsidRPr="00C1182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Corrê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a</w:t>
            </w:r>
            <w:proofErr w:type="spellEnd"/>
          </w:p>
        </w:tc>
      </w:tr>
    </w:tbl>
    <w:p w14:paraId="60528C75" w14:textId="21DC4ABE" w:rsidR="00D95FC7" w:rsidRPr="00C1182A" w:rsidRDefault="00D95FC7" w:rsidP="00C1182A">
      <w:pPr>
        <w:pStyle w:val="SubTtulo-AutoreVerso"/>
        <w:jc w:val="both"/>
        <w:rPr>
          <w:rStyle w:val="SubTtulo-AutoreVersoChar"/>
          <w:b/>
          <w:lang w:val="en-US"/>
        </w:rPr>
      </w:pPr>
    </w:p>
    <w:p w14:paraId="120712C3" w14:textId="673C25A4" w:rsidR="00987BE0" w:rsidRPr="00C1182A" w:rsidRDefault="00987BE0" w:rsidP="00987BE0">
      <w:pPr>
        <w:spacing w:after="160" w:line="259" w:lineRule="auto"/>
        <w:ind w:firstLine="0"/>
        <w:jc w:val="left"/>
        <w:rPr>
          <w:lang w:val="en-US"/>
        </w:rPr>
      </w:pPr>
      <w:r w:rsidRPr="00C1182A">
        <w:rPr>
          <w:lang w:val="en-US"/>
        </w:rPr>
        <w:br w:type="page"/>
      </w:r>
    </w:p>
    <w:p w14:paraId="2223ABAB" w14:textId="77777777" w:rsidR="00A36C8B" w:rsidRPr="00C1182A" w:rsidRDefault="00A36C8B" w:rsidP="008E35F7">
      <w:pPr>
        <w:pStyle w:val="Ttulo-Sumrios"/>
        <w:rPr>
          <w:lang w:val="en-US"/>
        </w:rPr>
        <w:sectPr w:rsidR="00A36C8B" w:rsidRPr="00C1182A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5500C479" w14:textId="0225FE57" w:rsidR="000E6D0B" w:rsidRDefault="00987BE0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101105912" w:history="1">
        <w:r w:rsidR="000E6D0B" w:rsidRPr="00444D6C">
          <w:rPr>
            <w:rStyle w:val="Hyperlink"/>
            <w:rFonts w:cs="Arial"/>
          </w:rPr>
          <w:t>1 – Descrição do Projeto e Regras de Negócio</w:t>
        </w:r>
        <w:r w:rsidR="000E6D0B">
          <w:rPr>
            <w:webHidden/>
          </w:rPr>
          <w:tab/>
        </w:r>
        <w:r w:rsidR="000E6D0B">
          <w:rPr>
            <w:webHidden/>
          </w:rPr>
          <w:fldChar w:fldCharType="begin"/>
        </w:r>
        <w:r w:rsidR="000E6D0B">
          <w:rPr>
            <w:webHidden/>
          </w:rPr>
          <w:instrText xml:space="preserve"> PAGEREF _Toc101105912 \h </w:instrText>
        </w:r>
        <w:r w:rsidR="000E6D0B">
          <w:rPr>
            <w:webHidden/>
          </w:rPr>
        </w:r>
        <w:r w:rsidR="000E6D0B">
          <w:rPr>
            <w:webHidden/>
          </w:rPr>
          <w:fldChar w:fldCharType="separate"/>
        </w:r>
        <w:r w:rsidR="000E6D0B">
          <w:rPr>
            <w:webHidden/>
          </w:rPr>
          <w:t>4</w:t>
        </w:r>
        <w:r w:rsidR="000E6D0B">
          <w:rPr>
            <w:webHidden/>
          </w:rPr>
          <w:fldChar w:fldCharType="end"/>
        </w:r>
      </w:hyperlink>
    </w:p>
    <w:p w14:paraId="197E30EC" w14:textId="37F16D91" w:rsidR="000E6D0B" w:rsidRDefault="000E6D0B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1105913" w:history="1">
        <w:r w:rsidRPr="00444D6C">
          <w:rPr>
            <w:rStyle w:val="Hyperlink"/>
            <w:noProof/>
          </w:rPr>
          <w:t>2 – 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_Toc101105913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2794D8" w14:textId="3C907E0A" w:rsidR="000E6D0B" w:rsidRDefault="000E6D0B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1105914" w:history="1">
        <w:r w:rsidRPr="00444D6C">
          <w:rPr>
            <w:rStyle w:val="Hyperlink"/>
            <w:noProof/>
          </w:rPr>
          <w:t>3 – Projeto Físico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_Toc101105914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85E468" w14:textId="4F5CE396" w:rsidR="000E6D0B" w:rsidRDefault="000E6D0B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01105915" w:history="1">
        <w:r w:rsidRPr="00444D6C">
          <w:rPr>
            <w:rStyle w:val="Hyperlink"/>
            <w:noProof/>
          </w:rPr>
          <w:t>4 – DDL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_Toc101105915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8A834D" w14:textId="11983DA1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101105912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6EDB74EE" w14:textId="25B5E22A" w:rsidR="008E35F7" w:rsidRDefault="00BA4778" w:rsidP="008E35F7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 projeto consiste na criação de uma plataforma de jogos presenciais, como pega-pega, esconde-esconde, queimada e até mesmo jogos para adultos como sueca e eu nunca.</w:t>
      </w:r>
    </w:p>
    <w:p w14:paraId="4C215B30" w14:textId="7D6AED5F" w:rsidR="000E6D0B" w:rsidRDefault="00BA4778" w:rsidP="008E35F7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 usuario poderia entrar dentro do nosso App e informar em quantas pessoas está e se possui algum item que possa ser usado no jogo, como uma bola ou uma baralho de cartas. Em seguida, o app criaria uma lista de sugestões para o usuario escolher que condizem com as informações fornecidas. Logo em seguida o app iria explicar o jogo aos participantes e tirar possíveis dúvidas.</w:t>
      </w:r>
    </w:p>
    <w:p w14:paraId="3A0632EE" w14:textId="083466F1" w:rsidR="00BA4778" w:rsidRDefault="00BA4778" w:rsidP="008E35F7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Dessa forma temos as seguintes regras de negocio</w:t>
      </w:r>
      <w:r w:rsidRPr="00BA4778">
        <w:rPr>
          <w:rFonts w:cs="Arial"/>
          <w:color w:val="4D5156"/>
          <w:sz w:val="21"/>
          <w:szCs w:val="21"/>
          <w:shd w:val="clear" w:color="auto" w:fill="FFFFFF"/>
        </w:rPr>
        <w:t>:</w:t>
      </w:r>
    </w:p>
    <w:p w14:paraId="4C6E32A9" w14:textId="1BCD1CC5" w:rsidR="00BA4778" w:rsidRDefault="003757D0" w:rsidP="003757D0">
      <w:pPr>
        <w:pStyle w:val="Ttulo-Sumrios"/>
        <w:numPr>
          <w:ilvl w:val="0"/>
          <w:numId w:val="16"/>
        </w:numPr>
        <w:spacing w:after="120" w:line="240" w:lineRule="auto"/>
        <w:ind w:left="714" w:hanging="357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As principais tabelas do projeto deverão ter um campo com data de alteração, para termos um controle histórico das análises que se sucederão</w:t>
      </w:r>
      <w:r w:rsidRPr="003757D0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4A97A3F0" w14:textId="630B0EBF" w:rsidR="003757D0" w:rsidRDefault="003757D0" w:rsidP="003757D0">
      <w:pPr>
        <w:pStyle w:val="Ttulo-Sumrios"/>
        <w:numPr>
          <w:ilvl w:val="0"/>
          <w:numId w:val="16"/>
        </w:numPr>
        <w:spacing w:after="120" w:line="240" w:lineRule="auto"/>
        <w:ind w:left="714" w:hanging="357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 usuario ao se cadastrar deverá forncer obrigatoriamente cpf, e-mail e senha;</w:t>
      </w:r>
    </w:p>
    <w:p w14:paraId="06C701ED" w14:textId="278BAF56" w:rsidR="003757D0" w:rsidRDefault="003757D0" w:rsidP="003757D0">
      <w:pPr>
        <w:pStyle w:val="Ttulo-Sumrios"/>
        <w:numPr>
          <w:ilvl w:val="1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CPF e E-mail deverão ser informações únicas na tabela;</w:t>
      </w:r>
    </w:p>
    <w:p w14:paraId="34D24B97" w14:textId="53F6AE7D" w:rsidR="003757D0" w:rsidRDefault="00956C7D" w:rsidP="003757D0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 usuario poderá ter vários endereços cadastrados, contudo apenas o item mais recente cadastrado será marcado como um endereço validoç</w:t>
      </w:r>
    </w:p>
    <w:p w14:paraId="3990DCC8" w14:textId="1E38E1CE" w:rsidR="00956C7D" w:rsidRDefault="00956C7D" w:rsidP="003757D0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Todo jogo deverá obrigatoriamente ter o nome e o número mínimo de participantes necessários informado.</w:t>
      </w:r>
    </w:p>
    <w:p w14:paraId="5BA32E93" w14:textId="755A515C" w:rsidR="00956C7D" w:rsidRDefault="00956C7D" w:rsidP="00956C7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Os jogos poderão ou não ser jogos validos. Um jogo valido é uma das brincadeiras que recebeu apoio suficiente da comunidade para entrar dentro do app</w:t>
      </w:r>
      <w:r w:rsidRPr="00956C7D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24F02458" w14:textId="68B3A311" w:rsidR="00956C7D" w:rsidRDefault="00956C7D" w:rsidP="00956C7D">
      <w:pPr>
        <w:pStyle w:val="Ttulo-Sumrios"/>
        <w:numPr>
          <w:ilvl w:val="1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Para esse controle os usuários poderão fazer comentários nos jogos informando se jogaram ou não o jogo e o que acharam, bem como deixar um comentário em texto</w:t>
      </w:r>
      <w:r w:rsidRPr="00956C7D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73F0C591" w14:textId="3266D28D" w:rsidR="00956C7D" w:rsidRDefault="00956C7D" w:rsidP="00956C7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Todo jogo deverá ter atrelado a ele sua lista de regras que poderão ser regras opcionais ou não ao jogo, permitindo maior personalização dos jogos pelo usuário</w:t>
      </w:r>
      <w:r w:rsidRPr="00956C7D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2DA83B2C" w14:textId="57CDD9CD" w:rsidR="00956C7D" w:rsidRDefault="00956C7D" w:rsidP="00956C7D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Por fim os jogos poderão ter itens para serem utilizados</w:t>
      </w:r>
      <w:r w:rsidR="0018332E">
        <w:rPr>
          <w:rFonts w:cs="Arial"/>
          <w:color w:val="4D5156"/>
          <w:sz w:val="21"/>
          <w:szCs w:val="21"/>
          <w:shd w:val="clear" w:color="auto" w:fill="FFFFFF"/>
        </w:rPr>
        <w:t>, todo item será composto por seu nome e uma macrocategoria, por exemplo uma bola de futebol terá como macrocategoria bola</w:t>
      </w:r>
      <w:r w:rsidR="0018332E" w:rsidRPr="0018332E">
        <w:rPr>
          <w:rFonts w:cs="Arial"/>
          <w:color w:val="4D5156"/>
          <w:sz w:val="21"/>
          <w:szCs w:val="21"/>
          <w:shd w:val="clear" w:color="auto" w:fill="FFFFFF"/>
        </w:rPr>
        <w:t>;</w:t>
      </w:r>
    </w:p>
    <w:p w14:paraId="1E808AC5" w14:textId="0A214DB3" w:rsidR="0018332E" w:rsidRDefault="0018332E" w:rsidP="0018332E">
      <w:pPr>
        <w:pStyle w:val="Ttulo-Sumrios"/>
        <w:numPr>
          <w:ilvl w:val="1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shd w:val="clear" w:color="auto" w:fill="FFFFFF"/>
        </w:rPr>
      </w:pPr>
      <w:r>
        <w:rPr>
          <w:rFonts w:cs="Arial"/>
          <w:color w:val="4D5156"/>
          <w:sz w:val="21"/>
          <w:szCs w:val="21"/>
          <w:shd w:val="clear" w:color="auto" w:fill="FFFFFF"/>
        </w:rPr>
        <w:t>Um jogo poderá ter mais de um item, bem como esse item pode ser usado em mais de um jogo.</w:t>
      </w:r>
    </w:p>
    <w:p w14:paraId="3AAE8CFE" w14:textId="5F1A7BEB" w:rsidR="000E6D0B" w:rsidRPr="000E6D0B" w:rsidRDefault="000E6D0B" w:rsidP="000E6D0B">
      <w:pPr>
        <w:pStyle w:val="Ttulo-Sumrios"/>
        <w:numPr>
          <w:ilvl w:val="0"/>
          <w:numId w:val="16"/>
        </w:numPr>
        <w:spacing w:after="120" w:line="240" w:lineRule="auto"/>
        <w:rPr>
          <w:rFonts w:cs="Arial"/>
          <w:color w:val="4D5156"/>
          <w:sz w:val="21"/>
          <w:szCs w:val="21"/>
          <w:u w:val="single"/>
          <w:shd w:val="clear" w:color="auto" w:fill="FFFFFF"/>
        </w:rPr>
      </w:pPr>
      <w:r w:rsidRPr="000E6D0B">
        <w:rPr>
          <w:rFonts w:cs="Arial"/>
          <w:color w:val="4D5156"/>
          <w:sz w:val="21"/>
          <w:szCs w:val="21"/>
          <w:u w:val="single"/>
          <w:shd w:val="clear" w:color="auto" w:fill="FFFFFF"/>
        </w:rPr>
        <w:t>pARA ESSE PROJETO A BASE SERÁ CONSTRUINDA EM POSTGRESQL</w:t>
      </w:r>
    </w:p>
    <w:p w14:paraId="5AB3AB71" w14:textId="77777777" w:rsidR="008E35F7" w:rsidRDefault="008E35F7" w:rsidP="008E35F7">
      <w:pPr>
        <w:pStyle w:val="Ttulo-Sumrios"/>
        <w:rPr>
          <w:rFonts w:cs="Arial"/>
          <w:color w:val="4D5156"/>
          <w:sz w:val="21"/>
          <w:szCs w:val="21"/>
          <w:shd w:val="clear" w:color="auto" w:fill="FFFFFF"/>
        </w:rPr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4"/>
          <w:headerReference w:type="first" r:id="rId15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1B4390B9" w14:textId="5E943DE9" w:rsidR="00774BA4" w:rsidRPr="00774BA4" w:rsidRDefault="00D71306" w:rsidP="008C6806">
      <w:pPr>
        <w:pStyle w:val="Ttulo2"/>
      </w:pPr>
      <w:bookmarkStart w:id="2" w:name="_Toc101105913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381"/>
        <w:gridCol w:w="1202"/>
        <w:gridCol w:w="1313"/>
        <w:gridCol w:w="5413"/>
      </w:tblGrid>
      <w:tr w:rsidR="0027353F" w14:paraId="58620860" w14:textId="77777777" w:rsidTr="008C6806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0AED2D49" w:rsidR="0027353F" w:rsidRDefault="00805ACD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TB_Usuario</w:t>
            </w:r>
            <w:proofErr w:type="spellEnd"/>
          </w:p>
        </w:tc>
      </w:tr>
      <w:tr w:rsidR="0027353F" w14:paraId="55D4F355" w14:textId="77777777" w:rsidTr="008C6806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F5909AC" w14:textId="2E14C134" w:rsidR="0027353F" w:rsidRDefault="00805ACD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Tabela para o cadastro dos </w:t>
            </w:r>
            <w:r w:rsidR="008C6806">
              <w:rPr>
                <w:rFonts w:eastAsia="Times New Roman" w:cs="Arial"/>
                <w:color w:val="000000"/>
                <w:lang w:eastAsia="pt-BR"/>
              </w:rPr>
              <w:t>u</w:t>
            </w:r>
            <w:r>
              <w:rPr>
                <w:rFonts w:eastAsia="Times New Roman" w:cs="Arial"/>
                <w:color w:val="000000"/>
                <w:lang w:eastAsia="pt-BR"/>
              </w:rPr>
              <w:t>suários</w:t>
            </w:r>
          </w:p>
        </w:tc>
      </w:tr>
      <w:tr w:rsidR="0027353F" w14:paraId="38383A3C" w14:textId="77777777" w:rsidTr="008C6806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8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C6806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10FC96A" w:rsidR="0027353F" w:rsidRPr="00805ACD" w:rsidRDefault="00805A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Id_usuario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5B0D5386" w:rsidR="0027353F" w:rsidRDefault="00805ACD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94A2D59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033E786A" w:rsidR="0027353F" w:rsidRDefault="0027353F" w:rsidP="008C6806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805AC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usuário</w:t>
            </w:r>
          </w:p>
        </w:tc>
      </w:tr>
      <w:tr w:rsidR="0027353F" w14:paraId="73E455B9" w14:textId="77777777" w:rsidTr="008C6806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2E728025" w:rsidR="0027353F" w:rsidRDefault="00805A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Nr_cpf_cnpj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4BA99AAF" w:rsidR="0027353F" w:rsidRDefault="00805ACD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02F879D" w:rsidR="0027353F" w:rsidRDefault="00805ACD" w:rsidP="008C6806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Número do CPF ou CNPJ</w:t>
            </w:r>
          </w:p>
        </w:tc>
      </w:tr>
      <w:tr w:rsidR="0027353F" w14:paraId="22AD1D6D" w14:textId="77777777" w:rsidTr="008C6806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2A67EAE3" w:rsidR="0027353F" w:rsidRDefault="00805A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Nm_usuario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32D7744F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79BDD918" w:rsidR="0027353F" w:rsidRDefault="00805ACD" w:rsidP="008C6806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usuário</w:t>
            </w:r>
          </w:p>
        </w:tc>
      </w:tr>
      <w:tr w:rsidR="0027353F" w14:paraId="543F0639" w14:textId="77777777" w:rsidTr="008C6806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1E16F961" w:rsidR="0027353F" w:rsidRDefault="00805A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401D1163" w:rsidR="0027353F" w:rsidRDefault="00805ACD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450F14B6" w:rsidR="0027353F" w:rsidRDefault="00805ACD" w:rsidP="008C6806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do usuário</w:t>
            </w:r>
          </w:p>
        </w:tc>
      </w:tr>
      <w:tr w:rsidR="0027353F" w14:paraId="12A06813" w14:textId="77777777" w:rsidTr="008C6806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3E8411B0" w:rsidR="0027353F" w:rsidRDefault="00805A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523D26FB" w:rsidR="0027353F" w:rsidRDefault="00805ACD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547EDCC6" w:rsidR="0027353F" w:rsidRDefault="00805ACD" w:rsidP="008C6806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Senha do usuário</w:t>
            </w:r>
          </w:p>
        </w:tc>
      </w:tr>
      <w:tr w:rsidR="0027353F" w14:paraId="039FB6FA" w14:textId="77777777" w:rsidTr="008C6806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24BC2C5F" w:rsidR="0027353F" w:rsidRDefault="00805A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Dt_nascimento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09238406" w:rsidR="0027353F" w:rsidRDefault="00805ACD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0F0D489F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499D4E73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19186206" w:rsidR="0027353F" w:rsidRDefault="00805ACD" w:rsidP="008C6806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nascimento do usuário, caso seja um PJ data de fundação</w:t>
            </w:r>
          </w:p>
        </w:tc>
      </w:tr>
      <w:tr w:rsidR="0027353F" w14:paraId="3931E986" w14:textId="77777777" w:rsidTr="008C6806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218C651C" w:rsidR="0027353F" w:rsidRDefault="00805A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11AE480E" w:rsidR="0027353F" w:rsidRDefault="00805ACD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0BA7C2A6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3DE30756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6076A5CE" w:rsidR="0027353F" w:rsidRDefault="00BC097C" w:rsidP="008C6806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8C6806" w14:paraId="0A69B255" w14:textId="77777777" w:rsidTr="0060768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bookmarkEnd w:id="3"/>
          <w:p w14:paraId="0314EEA8" w14:textId="77777777" w:rsidR="008C6806" w:rsidRDefault="008C6806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1464BE" w14:textId="77C6ED47" w:rsidR="008C6806" w:rsidRDefault="008C6806" w:rsidP="0060768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Endereco</w:t>
            </w:r>
            <w:proofErr w:type="spellEnd"/>
          </w:p>
        </w:tc>
      </w:tr>
      <w:tr w:rsidR="008C6806" w14:paraId="2FCE1160" w14:textId="77777777" w:rsidTr="0060768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EB212D" w14:textId="77777777" w:rsidR="008C6806" w:rsidRDefault="008C6806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E647AF6" w14:textId="62828676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do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endereço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pt-BR"/>
              </w:rPr>
              <w:t>u</w:t>
            </w:r>
            <w:r>
              <w:rPr>
                <w:rFonts w:eastAsia="Times New Roman" w:cs="Arial"/>
                <w:color w:val="000000"/>
                <w:lang w:eastAsia="pt-BR"/>
              </w:rPr>
              <w:t>suários</w:t>
            </w:r>
          </w:p>
        </w:tc>
      </w:tr>
      <w:tr w:rsidR="008C6806" w14:paraId="2ACBCF42" w14:textId="77777777" w:rsidTr="00BC097C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7D59D5" w14:textId="77777777" w:rsidR="008C6806" w:rsidRDefault="008C6806" w:rsidP="0060768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EBFE91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91F7BD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D9D931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86DE3DF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C6806" w14:paraId="49666E5A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DAEA85" w14:textId="43DADBBB" w:rsidR="008C6806" w:rsidRPr="00805ACD" w:rsidRDefault="008C6806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endereco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63DE76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5A2F29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CFE6A7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ED05554" w14:textId="5D2089B7" w:rsidR="008C6806" w:rsidRDefault="008C6806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BC097C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endereço</w:t>
            </w:r>
          </w:p>
        </w:tc>
      </w:tr>
      <w:tr w:rsidR="008C6806" w14:paraId="68F58C20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44FD4" w14:textId="6E3CB0EB" w:rsidR="008C6806" w:rsidRDefault="008C6806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76FC1" w14:textId="44E07885" w:rsidR="008C6806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A6FCC7" w14:textId="26C0D779" w:rsidR="008C6806" w:rsidRDefault="008C6806" w:rsidP="00607681">
            <w:pPr>
              <w:spacing w:after="0" w:line="240" w:lineRule="auto"/>
              <w:ind w:firstLine="173"/>
              <w:jc w:val="lef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3C4AF1" w14:textId="2DB7D1F5" w:rsidR="008C6806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813C190" w14:textId="6905B455" w:rsidR="008C6806" w:rsidRDefault="00BC097C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8C6806" w14:paraId="0C2E1111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0D8729" w14:textId="3F9DEE05" w:rsidR="008C6806" w:rsidRDefault="008C6806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Nm_pais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06FA13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47DFF" w14:textId="60F29A27" w:rsidR="008C6806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528A56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391D1E6" w14:textId="599138AC" w:rsidR="008C6806" w:rsidRDefault="008C6806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Nome do </w:t>
            </w:r>
            <w:r w:rsidR="00BC097C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país que o endereço se encontra</w:t>
            </w:r>
          </w:p>
        </w:tc>
      </w:tr>
      <w:tr w:rsidR="008C6806" w14:paraId="63BE7CB3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51689B" w14:textId="54105DE9" w:rsidR="008C6806" w:rsidRDefault="008C6806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Cd_uf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6DB52" w14:textId="77777777" w:rsidR="008C6806" w:rsidRDefault="008C6806" w:rsidP="0060768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B8D0E7" w14:textId="5AF469EB" w:rsidR="008C6806" w:rsidRDefault="00BC097C" w:rsidP="0060768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2E7FC" w14:textId="3D57C9B8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FAA5FC" w14:textId="4F3D8758" w:rsidR="008C6806" w:rsidRDefault="00BC097C" w:rsidP="0060768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Código da unidade da federação que o endereço se encontra</w:t>
            </w:r>
          </w:p>
        </w:tc>
      </w:tr>
      <w:tr w:rsidR="008C6806" w14:paraId="236D3B77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C2DC29" w14:textId="42DD63B9" w:rsidR="008C6806" w:rsidRDefault="00BC097C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Nm_cidade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784D168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626BAF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C9D770" w14:textId="6BE27FC4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5ACCBC" w14:textId="42FBF9CB" w:rsidR="008C6806" w:rsidRDefault="00BC097C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 cidade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que o endereço se encontra</w:t>
            </w:r>
          </w:p>
        </w:tc>
      </w:tr>
      <w:tr w:rsidR="008C6806" w14:paraId="4B5C3586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8EFEAD" w14:textId="0A9C4507" w:rsidR="008C6806" w:rsidRDefault="00BC097C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Nr_cep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CD0065" w14:textId="4D28E6DE" w:rsidR="008C6806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B9522D1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3659D24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4A5999" w14:textId="4B2A5AEB" w:rsidR="008C6806" w:rsidRDefault="00BC097C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do CEP</w:t>
            </w:r>
          </w:p>
        </w:tc>
      </w:tr>
      <w:tr w:rsidR="008C6806" w14:paraId="53F98859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7E21BC" w14:textId="36846B32" w:rsidR="008C6806" w:rsidRDefault="00BC097C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Nm_rua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0E0EAC9" w14:textId="50469E87" w:rsidR="008C6806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BF16A" w14:textId="6ADE664C" w:rsidR="008C6806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C896BE3" w14:textId="77777777" w:rsidR="008C6806" w:rsidRDefault="008C6806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FCD162" w14:textId="2D64DD92" w:rsidR="008C6806" w:rsidRDefault="00BC097C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da rua que o endereço se encontra</w:t>
            </w:r>
          </w:p>
        </w:tc>
      </w:tr>
      <w:tr w:rsidR="00BC097C" w14:paraId="71AD5490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56E25A" w14:textId="271B0E62" w:rsidR="00BC097C" w:rsidRDefault="00BC097C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Nr_endereco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366B72" w14:textId="119B8299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C4923D" w14:textId="77777777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32AECE0" w14:textId="77777777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CE33FE" w14:textId="3F785AD8" w:rsidR="00BC097C" w:rsidRDefault="00BC097C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do estabelecimento</w:t>
            </w:r>
          </w:p>
        </w:tc>
      </w:tr>
      <w:tr w:rsidR="00BC097C" w14:paraId="6A7A8099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92087B" w14:textId="3D4DD590" w:rsidR="00BC097C" w:rsidRDefault="00BC097C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Fl_valido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5C2D5F" w14:textId="07D68548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459BC9" w14:textId="77777777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7634AE" w14:textId="77777777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CFB5B3" w14:textId="4068B186" w:rsidR="00BC097C" w:rsidRDefault="00BC097C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Flag se é um endereço valido ou não (aceita apenas valores de sim ou não)</w:t>
            </w:r>
          </w:p>
        </w:tc>
      </w:tr>
      <w:tr w:rsidR="00BC097C" w14:paraId="020C0C73" w14:textId="77777777" w:rsidTr="00BC097C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A44F10" w14:textId="206CC127" w:rsidR="00BC097C" w:rsidRDefault="00BC097C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79FEB7" w14:textId="16365496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2D8D85" w14:textId="77777777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9AF564" w14:textId="77777777" w:rsidR="00BC097C" w:rsidRDefault="00BC097C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EC4E182" w14:textId="1CF3CB7E" w:rsidR="00BC097C" w:rsidRDefault="00BC097C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0654FD4E" w14:textId="6FDE65C5" w:rsidR="0027353F" w:rsidRDefault="0027353F" w:rsidP="0027353F">
      <w:pPr>
        <w:pStyle w:val="PargrafodaLista"/>
      </w:pPr>
    </w:p>
    <w:p w14:paraId="41F32131" w14:textId="274D1A90" w:rsidR="00B30C83" w:rsidRDefault="00B30C83" w:rsidP="0027353F">
      <w:pPr>
        <w:pStyle w:val="PargrafodaLista"/>
      </w:pPr>
    </w:p>
    <w:p w14:paraId="5400BDE9" w14:textId="3B8264F1" w:rsidR="00B30C83" w:rsidRDefault="00B30C83" w:rsidP="0027353F">
      <w:pPr>
        <w:pStyle w:val="PargrafodaLista"/>
      </w:pPr>
    </w:p>
    <w:p w14:paraId="14674E77" w14:textId="5A39E7B2" w:rsidR="00B30C83" w:rsidRDefault="00B30C83" w:rsidP="0027353F">
      <w:pPr>
        <w:pStyle w:val="PargrafodaLista"/>
      </w:pPr>
    </w:p>
    <w:p w14:paraId="7A7A87E7" w14:textId="49BCACDE" w:rsidR="00B30C83" w:rsidRDefault="00B30C83" w:rsidP="0027353F">
      <w:pPr>
        <w:pStyle w:val="PargrafodaLista"/>
      </w:pPr>
    </w:p>
    <w:p w14:paraId="6640958A" w14:textId="56B5C79E" w:rsidR="00B30C83" w:rsidRDefault="00B30C83" w:rsidP="0027353F">
      <w:pPr>
        <w:pStyle w:val="PargrafodaLista"/>
      </w:pPr>
    </w:p>
    <w:p w14:paraId="16B7D53D" w14:textId="77777777" w:rsidR="00B30C83" w:rsidRPr="0027353F" w:rsidRDefault="00B30C83" w:rsidP="0027353F">
      <w:pPr>
        <w:pStyle w:val="PargrafodaLista"/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B30C83" w14:paraId="16BDE382" w14:textId="77777777" w:rsidTr="0060768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B7B644" w14:textId="77777777" w:rsidR="00B30C83" w:rsidRDefault="00B30C83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D81C2D" w14:textId="39D6551A" w:rsidR="00B30C83" w:rsidRDefault="00B30C83" w:rsidP="0060768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Avaliacao</w:t>
            </w:r>
            <w:proofErr w:type="spellEnd"/>
          </w:p>
        </w:tc>
      </w:tr>
      <w:tr w:rsidR="00B30C83" w14:paraId="4D98EF2F" w14:textId="77777777" w:rsidTr="0060768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CDC121" w14:textId="77777777" w:rsidR="00B30C83" w:rsidRDefault="00B30C83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976CCBB" w14:textId="51280E13" w:rsidR="00B30C83" w:rsidRP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</w:t>
            </w:r>
            <w:r>
              <w:rPr>
                <w:rFonts w:eastAsia="Times New Roman" w:cs="Arial"/>
                <w:color w:val="000000"/>
                <w:lang w:eastAsia="pt-BR"/>
              </w:rPr>
              <w:t>as avaliações dos usuários sobre um jogo</w:t>
            </w:r>
          </w:p>
        </w:tc>
      </w:tr>
      <w:tr w:rsidR="00B30C83" w14:paraId="5FE0C056" w14:textId="77777777" w:rsidTr="00B30C83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CC253" w14:textId="77777777" w:rsidR="00B30C83" w:rsidRDefault="00B30C83" w:rsidP="0060768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57EBB5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FA347B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BC0F3A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EA0F4EB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B30C83" w14:paraId="0A64F002" w14:textId="77777777" w:rsidTr="00B30C83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F870C" w14:textId="2126A69A" w:rsidR="00B30C83" w:rsidRPr="00805ACD" w:rsidRDefault="00B30C83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avaliacao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CAF1A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646D3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17BFFB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22CC3EC" w14:textId="77777777" w:rsidR="00B30C83" w:rsidRDefault="00B30C83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endereço</w:t>
            </w:r>
          </w:p>
        </w:tc>
      </w:tr>
      <w:tr w:rsidR="00B30C83" w14:paraId="79A732DD" w14:textId="77777777" w:rsidTr="00B30C83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823D7" w14:textId="77777777" w:rsidR="00B30C83" w:rsidRDefault="00B30C83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63D8E6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84A608" w14:textId="1768B3A7" w:rsidR="00B30C83" w:rsidRDefault="00B30C83" w:rsidP="00607681">
            <w:pPr>
              <w:spacing w:after="0" w:line="240" w:lineRule="auto"/>
              <w:ind w:firstLine="173"/>
              <w:jc w:val="lef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E23668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64E01C9" w14:textId="77777777" w:rsidR="00B30C83" w:rsidRDefault="00B30C83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B30C83" w14:paraId="6DFF856E" w14:textId="77777777" w:rsidTr="00B30C83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746FE" w14:textId="62D69D50" w:rsidR="00B30C83" w:rsidRDefault="00B30C83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B37BF" w14:textId="150A2DD0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A65A14" w14:textId="428C320B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DA73E0" w14:textId="750C3101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89C4494" w14:textId="442C80D3" w:rsidR="00B30C83" w:rsidRDefault="00B30C83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jogo</w:t>
            </w:r>
          </w:p>
        </w:tc>
      </w:tr>
      <w:tr w:rsidR="00B30C83" w14:paraId="1C13C249" w14:textId="77777777" w:rsidTr="00B30C83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AEB87B" w14:textId="17D8AC86" w:rsidR="00B30C83" w:rsidRDefault="00B30C83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Ds_avaliacao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E839B4" w14:textId="1564F786" w:rsidR="00B30C83" w:rsidRDefault="00B30C83" w:rsidP="00607681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TEXT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FA5AF9" w14:textId="5D789044" w:rsidR="00B30C83" w:rsidRDefault="00B30C83" w:rsidP="00607681">
            <w:pPr>
              <w:spacing w:after="0" w:line="240" w:lineRule="auto"/>
              <w:ind w:firstLine="173"/>
              <w:jc w:val="left"/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80DF38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8003C3D" w14:textId="6E15F244" w:rsidR="00B30C83" w:rsidRDefault="00B30C83" w:rsidP="0060768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Texto com o comentário do usuário sobre o jogo</w:t>
            </w:r>
          </w:p>
        </w:tc>
      </w:tr>
      <w:tr w:rsidR="00B30C83" w14:paraId="6A888956" w14:textId="77777777" w:rsidTr="00B30C83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120FE" w14:textId="452B4B60" w:rsidR="00B30C83" w:rsidRDefault="00B30C83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tp_avlaiacao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2B8C22" w14:textId="58D16B65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ABE8B8" w14:textId="7511E591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0B91B2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E10BA6" w14:textId="0AD63DA8" w:rsidR="00B30C83" w:rsidRDefault="00B30C83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Campo para descrever se foi uma experiência positiva ou negativa (aceitando apenas esses dois valores)</w:t>
            </w:r>
          </w:p>
        </w:tc>
      </w:tr>
      <w:tr w:rsidR="00B30C83" w14:paraId="74AA1E18" w14:textId="77777777" w:rsidTr="00B30C83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09A4A0" w14:textId="2F959AB2" w:rsidR="00B30C83" w:rsidRDefault="00B30C83" w:rsidP="00B30C83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Fl_jogado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FD55AE" w14:textId="3582E790" w:rsidR="00B30C83" w:rsidRDefault="00B30C83" w:rsidP="00B30C83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8CCDFF5" w14:textId="77777777" w:rsidR="00B30C83" w:rsidRDefault="00B30C83" w:rsidP="00B30C83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6B89BA3" w14:textId="77777777" w:rsidR="00B30C83" w:rsidRDefault="00B30C83" w:rsidP="00B30C83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33789B1" w14:textId="5BBDDC6B" w:rsidR="00B30C83" w:rsidRDefault="00B30C83" w:rsidP="00B30C8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Flag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para informar se o usuário jogou ou não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(aceita apenas valores de sim ou não)</w:t>
            </w:r>
          </w:p>
        </w:tc>
      </w:tr>
      <w:tr w:rsidR="00B30C83" w14:paraId="7613C7A1" w14:textId="77777777" w:rsidTr="00B30C83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85B138" w14:textId="77777777" w:rsidR="00B30C83" w:rsidRDefault="00B30C83" w:rsidP="00B30C83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EC748E" w14:textId="77777777" w:rsidR="00B30C83" w:rsidRDefault="00B30C83" w:rsidP="00B30C83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4042CE" w14:textId="77777777" w:rsidR="00B30C83" w:rsidRDefault="00B30C83" w:rsidP="00B30C83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B4F9CCD" w14:textId="77777777" w:rsidR="00B30C83" w:rsidRDefault="00B30C83" w:rsidP="00B30C83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3F0E49" w14:textId="77777777" w:rsidR="00B30C83" w:rsidRDefault="00B30C83" w:rsidP="00B30C83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2D740E68" w14:textId="77777777" w:rsidR="00B30C83" w:rsidRDefault="00B30C83" w:rsidP="00D71306">
      <w:pPr>
        <w:pStyle w:val="Corpodetexto"/>
      </w:pPr>
    </w:p>
    <w:tbl>
      <w:tblPr>
        <w:tblW w:w="11370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1"/>
        <w:gridCol w:w="1514"/>
        <w:gridCol w:w="1202"/>
        <w:gridCol w:w="1313"/>
        <w:gridCol w:w="5280"/>
      </w:tblGrid>
      <w:tr w:rsidR="00B30C83" w14:paraId="2857A8DE" w14:textId="77777777" w:rsidTr="00910DE4">
        <w:trPr>
          <w:trHeight w:val="369"/>
        </w:trPr>
        <w:tc>
          <w:tcPr>
            <w:tcW w:w="20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97DFA" w14:textId="77777777" w:rsidR="00B30C83" w:rsidRDefault="00B30C83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42C39F" w14:textId="5800CE37" w:rsidR="00B30C83" w:rsidRDefault="00B30C83" w:rsidP="0060768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Jogo</w:t>
            </w:r>
            <w:proofErr w:type="spellEnd"/>
          </w:p>
        </w:tc>
      </w:tr>
      <w:tr w:rsidR="00B30C83" w:rsidRPr="00B30C83" w14:paraId="2CF72EA4" w14:textId="77777777" w:rsidTr="00910DE4">
        <w:trPr>
          <w:trHeight w:val="387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F61B19" w14:textId="77777777" w:rsidR="00B30C83" w:rsidRDefault="00B30C83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D7A6EBE" w14:textId="6440A1A6" w:rsidR="00B30C83" w:rsidRP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</w:t>
            </w:r>
            <w:r>
              <w:rPr>
                <w:rFonts w:eastAsia="Times New Roman" w:cs="Arial"/>
                <w:color w:val="000000"/>
                <w:lang w:eastAsia="pt-BR"/>
              </w:rPr>
              <w:t>os jogos da plataforma</w:t>
            </w:r>
          </w:p>
        </w:tc>
      </w:tr>
      <w:tr w:rsidR="00B30C83" w14:paraId="2B9EFFC5" w14:textId="77777777" w:rsidTr="00910DE4">
        <w:trPr>
          <w:trHeight w:val="313"/>
        </w:trPr>
        <w:tc>
          <w:tcPr>
            <w:tcW w:w="20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C50539" w14:textId="77777777" w:rsidR="00B30C83" w:rsidRDefault="00B30C83" w:rsidP="0060768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6625AA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BFA8F3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C142FB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F333C59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B30C83" w14:paraId="42667862" w14:textId="77777777" w:rsidTr="00910DE4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EF40A5" w14:textId="77777777" w:rsidR="00B30C83" w:rsidRDefault="00B30C83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8FD820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6329D3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487A91" w14:textId="77777777" w:rsidR="00B30C83" w:rsidRDefault="00B30C83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892CA44" w14:textId="77777777" w:rsidR="00B30C83" w:rsidRDefault="00B30C83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jogo</w:t>
            </w:r>
          </w:p>
        </w:tc>
      </w:tr>
      <w:tr w:rsidR="00910DE4" w14:paraId="02567A6F" w14:textId="77777777" w:rsidTr="00910DE4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250DBB" w14:textId="688F4774" w:rsidR="00910DE4" w:rsidRDefault="00910DE4" w:rsidP="00910DE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CBFBC" w14:textId="19542C65" w:rsidR="00910DE4" w:rsidRP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A4726E" w14:textId="258C05D6" w:rsidR="00910DE4" w:rsidRP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910DE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C6A55B" w14:textId="71DD57B3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CC23ACC" w14:textId="17028A80" w:rsidR="00910DE4" w:rsidRDefault="00910DE4" w:rsidP="00910DE4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jogo</w:t>
            </w:r>
          </w:p>
        </w:tc>
      </w:tr>
      <w:tr w:rsidR="00910DE4" w14:paraId="71A3608A" w14:textId="77777777" w:rsidTr="00910DE4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A3A208" w14:textId="78281E01" w:rsidR="00910DE4" w:rsidRDefault="00910DE4" w:rsidP="00910DE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Nr_min_jogadores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8BDF1C" w14:textId="3E867ABD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AE341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5ED034B" w14:textId="164BF42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A41416" w14:textId="2585B250" w:rsidR="00910DE4" w:rsidRDefault="00910DE4" w:rsidP="00910DE4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mínimo de jogadores para poder jogar</w:t>
            </w:r>
          </w:p>
        </w:tc>
      </w:tr>
      <w:tr w:rsidR="00910DE4" w14:paraId="31A309A2" w14:textId="77777777" w:rsidTr="00910DE4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3BB7217" w14:textId="147BFD08" w:rsidR="00910DE4" w:rsidRDefault="00910DE4" w:rsidP="00910DE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Nr_m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ax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_jogadores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149BD1" w14:textId="32B9F73E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AA9B5C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16EA9E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339335" w14:textId="42872046" w:rsidR="00910DE4" w:rsidRDefault="00910DE4" w:rsidP="00910DE4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Número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máximo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de jogadores para poder jogar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se nulo será entendido que não há limite</w:t>
            </w:r>
          </w:p>
        </w:tc>
      </w:tr>
      <w:tr w:rsidR="00910DE4" w14:paraId="51E9DB34" w14:textId="77777777" w:rsidTr="00910DE4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EE181A" w14:textId="5FFEED92" w:rsidR="00910DE4" w:rsidRDefault="00910DE4" w:rsidP="00910DE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Fl_valido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1F7231" w14:textId="26B72926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6C85FD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5CF9A0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E14A3E" w14:textId="25F83FDF" w:rsidR="00910DE4" w:rsidRDefault="00910DE4" w:rsidP="00910DE4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Flag para indicar se o jogo é valido ou não. Jogos validos são jogos que já passaram pelo crivo da comunidade e estarão disponibilizados no app</w:t>
            </w:r>
          </w:p>
        </w:tc>
      </w:tr>
      <w:tr w:rsidR="00910DE4" w14:paraId="2429192F" w14:textId="77777777" w:rsidTr="00910DE4">
        <w:trPr>
          <w:trHeight w:val="313"/>
        </w:trPr>
        <w:tc>
          <w:tcPr>
            <w:tcW w:w="20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B55A3A" w14:textId="77777777" w:rsidR="00910DE4" w:rsidRDefault="00910DE4" w:rsidP="00910DE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6533CC3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4EC893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719108" w14:textId="77777777" w:rsidR="00910DE4" w:rsidRDefault="00910DE4" w:rsidP="00910DE4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6D5D3C0" w14:textId="77777777" w:rsidR="00910DE4" w:rsidRDefault="00910DE4" w:rsidP="00910DE4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1F1E9605" w14:textId="77777777" w:rsidR="00910DE4" w:rsidRDefault="00910DE4" w:rsidP="00D71306">
      <w:pPr>
        <w:pStyle w:val="Corpodetexto"/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910DE4" w14:paraId="1B79AEEE" w14:textId="77777777" w:rsidTr="0060768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6E12DB" w14:textId="77777777" w:rsidR="00910DE4" w:rsidRDefault="00910DE4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D661FA" w14:textId="2EDDB356" w:rsidR="00910DE4" w:rsidRDefault="00910DE4" w:rsidP="0060768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Regra</w:t>
            </w:r>
            <w:proofErr w:type="spellEnd"/>
          </w:p>
        </w:tc>
      </w:tr>
      <w:tr w:rsidR="00910DE4" w:rsidRPr="00B30C83" w14:paraId="3CDF21EE" w14:textId="77777777" w:rsidTr="0060768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38A4A6" w14:textId="77777777" w:rsidR="00910DE4" w:rsidRDefault="00910DE4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6113305" w14:textId="3EA207DA" w:rsidR="00910DE4" w:rsidRPr="00B30C83" w:rsidRDefault="00910DE4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Tabela para o cadastro das </w:t>
            </w:r>
            <w:r>
              <w:rPr>
                <w:rFonts w:eastAsia="Times New Roman" w:cs="Arial"/>
                <w:color w:val="000000"/>
                <w:lang w:eastAsia="pt-BR"/>
              </w:rPr>
              <w:t>regras de um jogo</w:t>
            </w:r>
          </w:p>
        </w:tc>
      </w:tr>
      <w:tr w:rsidR="00910DE4" w14:paraId="6BCE7B46" w14:textId="77777777" w:rsidTr="0060768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257C81" w14:textId="77777777" w:rsidR="00910DE4" w:rsidRDefault="00910DE4" w:rsidP="0060768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640EC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957254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4FDD21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CE301F2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10DE4" w14:paraId="707D3DBE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C2EE1" w14:textId="2CAC6992" w:rsidR="00910DE4" w:rsidRPr="00805ACD" w:rsidRDefault="00910DE4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regra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7F50B8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87ABD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95A9C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A35E41F" w14:textId="77777777" w:rsidR="00910DE4" w:rsidRDefault="00910DE4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endereço</w:t>
            </w:r>
          </w:p>
        </w:tc>
      </w:tr>
      <w:tr w:rsidR="00910DE4" w14:paraId="6405A6D5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162E41" w14:textId="77777777" w:rsidR="00910DE4" w:rsidRDefault="00910DE4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933C0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43392D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F52075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9EAE952" w14:textId="77777777" w:rsidR="00910DE4" w:rsidRDefault="00910DE4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jogo</w:t>
            </w:r>
          </w:p>
        </w:tc>
      </w:tr>
      <w:tr w:rsidR="00910DE4" w14:paraId="557CEA62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E347C" w14:textId="63CDC796" w:rsidR="00910DE4" w:rsidRPr="008A78AB" w:rsidRDefault="008A78AB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Nm_regra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906399" w14:textId="1E2EA447" w:rsidR="00910DE4" w:rsidRP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49A34B" w14:textId="3D8409A3" w:rsidR="00910DE4" w:rsidRP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0A75B8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8530F40" w14:textId="2823B794" w:rsidR="00910DE4" w:rsidRDefault="008A78AB" w:rsidP="0060768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da regra</w:t>
            </w:r>
          </w:p>
        </w:tc>
      </w:tr>
      <w:tr w:rsidR="00910DE4" w14:paraId="351A0B78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4388D2A" w14:textId="1DA77D7B" w:rsidR="00910DE4" w:rsidRDefault="008A78AB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Ds_regra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8C5CBF" w14:textId="21E25AB6" w:rsidR="00910DE4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TEXT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CEF915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E367179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ABF670" w14:textId="277E4C7A" w:rsidR="00910DE4" w:rsidRDefault="008A78AB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regra do jogo</w:t>
            </w:r>
          </w:p>
        </w:tc>
      </w:tr>
      <w:tr w:rsidR="00910DE4" w14:paraId="07C35BFC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336B9D5" w14:textId="77777777" w:rsidR="00910DE4" w:rsidRDefault="00910DE4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Fl_jogado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8405E9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4E373D7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4DFE1C9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E5BE54" w14:textId="6FAAFEA3" w:rsidR="00910DE4" w:rsidRDefault="00910DE4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Flag para informar se </w:t>
            </w:r>
            <w:r w:rsidR="008A78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é uma regra opcional do jogo ou se é uma regra obrigatória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(aceita apenas valores de sim ou não)</w:t>
            </w:r>
          </w:p>
        </w:tc>
      </w:tr>
      <w:tr w:rsidR="00910DE4" w14:paraId="061EA10C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AC8040" w14:textId="77777777" w:rsidR="00910DE4" w:rsidRDefault="00910DE4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Dt_alteracao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C10FD0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9885C13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4149F9" w14:textId="77777777" w:rsidR="00910DE4" w:rsidRDefault="00910DE4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BFC614" w14:textId="77777777" w:rsidR="00910DE4" w:rsidRDefault="00910DE4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input ou alteração do dado</w:t>
            </w:r>
          </w:p>
        </w:tc>
      </w:tr>
    </w:tbl>
    <w:p w14:paraId="50C32B28" w14:textId="05278196" w:rsidR="00D71306" w:rsidRDefault="00D71306" w:rsidP="00D71306">
      <w:pPr>
        <w:pStyle w:val="Corpodetexto"/>
      </w:pPr>
      <w:r>
        <w:br w:type="page"/>
      </w: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8A78AB" w14:paraId="73DA30C8" w14:textId="77777777" w:rsidTr="0060768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0B733C" w14:textId="77777777" w:rsidR="008A78AB" w:rsidRDefault="008A78AB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5097BF" w14:textId="08F7D7CA" w:rsidR="008A78AB" w:rsidRPr="00AA7008" w:rsidRDefault="008A78AB" w:rsidP="0060768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TB_</w:t>
            </w:r>
            <w:r w:rsidR="00B84B6C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Item</w:t>
            </w:r>
            <w:proofErr w:type="spellEnd"/>
          </w:p>
        </w:tc>
      </w:tr>
      <w:tr w:rsidR="008A78AB" w:rsidRPr="00B30C83" w14:paraId="370EE0B2" w14:textId="77777777" w:rsidTr="0060768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8E63EB" w14:textId="77777777" w:rsidR="008A78AB" w:rsidRDefault="008A78AB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59BDA35" w14:textId="401D1939" w:rsidR="008A78AB" w:rsidRPr="00B30C83" w:rsidRDefault="008A78AB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para o cadastro d</w:t>
            </w:r>
            <w:r w:rsidR="00AA7008">
              <w:rPr>
                <w:rFonts w:eastAsia="Times New Roman" w:cs="Arial"/>
                <w:color w:val="000000"/>
                <w:lang w:eastAsia="pt-BR"/>
              </w:rPr>
              <w:t>os itens</w:t>
            </w:r>
            <w:r>
              <w:rPr>
                <w:rFonts w:eastAsia="Times New Roman" w:cs="Arial"/>
                <w:color w:val="000000"/>
                <w:lang w:eastAsia="pt-BR"/>
              </w:rPr>
              <w:t xml:space="preserve"> de um jogo</w:t>
            </w:r>
          </w:p>
        </w:tc>
      </w:tr>
      <w:tr w:rsidR="008A78AB" w14:paraId="1FACC50D" w14:textId="77777777" w:rsidTr="0060768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CEE468" w14:textId="77777777" w:rsidR="008A78AB" w:rsidRDefault="008A78AB" w:rsidP="0060768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1D3828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003038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46BE71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704D6AF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A78AB" w14:paraId="1D8BC21D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105685" w14:textId="6B1C637B" w:rsidR="008A78AB" w:rsidRPr="00805ACD" w:rsidRDefault="008A78AB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</w:t>
            </w:r>
            <w:r w:rsidR="00AA700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D3FB25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567136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421C5B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0468C93" w14:textId="3D466D98" w:rsidR="008A78AB" w:rsidRDefault="008A78AB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AA700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item a ser utilizado em um jogo</w:t>
            </w:r>
          </w:p>
        </w:tc>
      </w:tr>
      <w:tr w:rsidR="008A78AB" w14:paraId="11B5AD58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29CCB" w14:textId="27339E77" w:rsidR="008A78AB" w:rsidRDefault="00AA7008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tp_item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65CB73" w14:textId="6329BD8B" w:rsidR="008A78AB" w:rsidRDefault="00AA7008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3ABAFE" w14:textId="50860D16" w:rsidR="008A78AB" w:rsidRDefault="00AA7008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46F4D" w14:textId="2E034502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6CEAC53" w14:textId="65B23EB3" w:rsidR="008A78AB" w:rsidRDefault="00AA7008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Macro categoria do item, ou seja, uma grande categoria de classificação dos itens</w:t>
            </w:r>
          </w:p>
        </w:tc>
      </w:tr>
      <w:tr w:rsidR="008A78AB" w14:paraId="6D2DC7AA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C7BD7F" w14:textId="31737B77" w:rsidR="008A78AB" w:rsidRPr="008A78AB" w:rsidRDefault="008A78AB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</w:t>
            </w:r>
            <w:r w:rsidR="00AA700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D7146" w14:textId="77777777" w:rsidR="008A78AB" w:rsidRP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F76DB" w14:textId="77777777" w:rsidR="008A78AB" w:rsidRP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8A78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F73AB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8B5453B" w14:textId="15010D7E" w:rsidR="008A78AB" w:rsidRDefault="008A78AB" w:rsidP="00607681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Nome </w:t>
            </w:r>
            <w:r w:rsidR="00AA700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item</w:t>
            </w:r>
          </w:p>
        </w:tc>
      </w:tr>
      <w:tr w:rsidR="008A78AB" w14:paraId="11A2043B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D9DF6C" w14:textId="5832C02C" w:rsidR="008A78AB" w:rsidRDefault="008A78AB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Fl_</w:t>
            </w:r>
            <w:r w:rsidR="00AA70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necessario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5D2434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ENUMERATOR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429D01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8E1F75" w14:textId="77777777" w:rsidR="008A78AB" w:rsidRDefault="008A78AB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599B28" w14:textId="60305D6E" w:rsidR="008A78AB" w:rsidRDefault="008A78AB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Flag para informar se </w:t>
            </w:r>
            <w:r w:rsidR="00AA700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item é obrigatório no jogo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(aceita apenas valores de sim ou não)</w:t>
            </w:r>
          </w:p>
        </w:tc>
      </w:tr>
    </w:tbl>
    <w:p w14:paraId="57A2FE87" w14:textId="77777777" w:rsidR="008A78AB" w:rsidRDefault="008A78AB" w:rsidP="00D71306">
      <w:pPr>
        <w:pStyle w:val="Corpodetexto"/>
      </w:pPr>
    </w:p>
    <w:p w14:paraId="540F39B2" w14:textId="2613EDA2" w:rsidR="00AA7008" w:rsidRDefault="00AA7008" w:rsidP="008A78AB">
      <w:pPr>
        <w:spacing w:after="0" w:line="240" w:lineRule="auto"/>
        <w:ind w:firstLine="0"/>
        <w:jc w:val="left"/>
        <w:rPr>
          <w:rFonts w:eastAsia="Times New Roman"/>
          <w:szCs w:val="28"/>
        </w:rPr>
      </w:pPr>
    </w:p>
    <w:tbl>
      <w:tblPr>
        <w:tblW w:w="11151" w:type="dxa"/>
        <w:tblInd w:w="-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514"/>
        <w:gridCol w:w="1202"/>
        <w:gridCol w:w="1313"/>
        <w:gridCol w:w="5280"/>
      </w:tblGrid>
      <w:tr w:rsidR="00AA7008" w:rsidRPr="00AA7008" w14:paraId="5ED5CCA7" w14:textId="77777777" w:rsidTr="00607681">
        <w:trPr>
          <w:trHeight w:val="369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5344F" w14:textId="77777777" w:rsidR="00AA7008" w:rsidRDefault="00AA7008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930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54A1F4" w14:textId="5F4D4C49" w:rsidR="00AA7008" w:rsidRPr="00AA7008" w:rsidRDefault="00AA7008" w:rsidP="0060768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TB</w:t>
            </w:r>
            <w:r w:rsidR="00D93AB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_Jogo_Item</w:t>
            </w:r>
            <w:proofErr w:type="spellEnd"/>
          </w:p>
        </w:tc>
      </w:tr>
      <w:tr w:rsidR="00AA7008" w:rsidRPr="00B30C83" w14:paraId="3EDBB06A" w14:textId="77777777" w:rsidTr="00607681">
        <w:trPr>
          <w:trHeight w:val="387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1919A7" w14:textId="77777777" w:rsidR="00AA7008" w:rsidRDefault="00AA7008" w:rsidP="00607681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30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1CFA0698" w14:textId="305BB30F" w:rsidR="00AA7008" w:rsidRPr="00DF3CA0" w:rsidRDefault="00AA7008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 xml:space="preserve">Tabela </w:t>
            </w:r>
            <w:r w:rsidR="00DF3CA0">
              <w:rPr>
                <w:rFonts w:eastAsia="Times New Roman" w:cs="Arial"/>
                <w:color w:val="000000"/>
                <w:lang w:eastAsia="pt-BR"/>
              </w:rPr>
              <w:t xml:space="preserve">para o </w:t>
            </w:r>
            <w:r w:rsidR="00DF3CA0" w:rsidRPr="00DF3CA0">
              <w:rPr>
                <w:rFonts w:eastAsia="Times New Roman" w:cs="Arial"/>
                <w:color w:val="000000"/>
                <w:u w:val="single"/>
                <w:lang w:eastAsia="pt-BR"/>
              </w:rPr>
              <w:t>relacionamento</w:t>
            </w:r>
            <w:r w:rsidR="00DF3CA0">
              <w:rPr>
                <w:rFonts w:eastAsia="Times New Roman" w:cs="Arial"/>
                <w:color w:val="000000"/>
                <w:lang w:eastAsia="pt-BR"/>
              </w:rPr>
              <w:t xml:space="preserve"> N</w:t>
            </w:r>
            <w:r w:rsidR="00DF3CA0" w:rsidRPr="00DF3CA0">
              <w:rPr>
                <w:rFonts w:eastAsia="Times New Roman" w:cs="Arial"/>
                <w:color w:val="000000"/>
                <w:lang w:eastAsia="pt-BR"/>
              </w:rPr>
              <w:t>:</w:t>
            </w:r>
            <w:r w:rsidR="00DF3CA0">
              <w:rPr>
                <w:rFonts w:eastAsia="Times New Roman" w:cs="Arial"/>
                <w:color w:val="000000"/>
                <w:lang w:eastAsia="pt-BR"/>
              </w:rPr>
              <w:t xml:space="preserve">N da </w:t>
            </w:r>
            <w:proofErr w:type="spellStart"/>
            <w:r w:rsidR="00DF3CA0">
              <w:rPr>
                <w:rFonts w:eastAsia="Times New Roman" w:cs="Arial"/>
                <w:color w:val="000000"/>
                <w:lang w:eastAsia="pt-BR"/>
              </w:rPr>
              <w:t>TB_Jogo</w:t>
            </w:r>
            <w:proofErr w:type="spellEnd"/>
            <w:r w:rsidR="00DF3CA0">
              <w:rPr>
                <w:rFonts w:eastAsia="Times New Roman" w:cs="Arial"/>
                <w:color w:val="000000"/>
                <w:lang w:eastAsia="pt-BR"/>
              </w:rPr>
              <w:t xml:space="preserve"> e </w:t>
            </w:r>
            <w:proofErr w:type="spellStart"/>
            <w:r w:rsidR="00DF3CA0">
              <w:rPr>
                <w:rFonts w:eastAsia="Times New Roman" w:cs="Arial"/>
                <w:color w:val="000000"/>
                <w:lang w:eastAsia="pt-BR"/>
              </w:rPr>
              <w:t>TB_Item</w:t>
            </w:r>
            <w:proofErr w:type="spellEnd"/>
          </w:p>
        </w:tc>
      </w:tr>
      <w:tr w:rsidR="00AA7008" w14:paraId="4A2A718A" w14:textId="77777777" w:rsidTr="00607681">
        <w:trPr>
          <w:trHeight w:val="313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0B9905" w14:textId="77777777" w:rsidR="00AA7008" w:rsidRDefault="00AA7008" w:rsidP="0060768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FA0560" w14:textId="77777777" w:rsidR="00AA7008" w:rsidRDefault="00AA7008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ACDBF6" w14:textId="77777777" w:rsidR="00AA7008" w:rsidRDefault="00AA7008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7F4D07" w14:textId="77777777" w:rsidR="00AA7008" w:rsidRDefault="00AA7008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52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ABAC528" w14:textId="77777777" w:rsidR="00AA7008" w:rsidRDefault="00AA7008" w:rsidP="0060768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AA7008" w14:paraId="39C5535C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528516" w14:textId="4327AEC7" w:rsidR="00AA7008" w:rsidRPr="00805ACD" w:rsidRDefault="00AA7008" w:rsidP="00607681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</w:t>
            </w:r>
            <w:r w:rsidR="00DF3CA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jogo_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8818C" w14:textId="77777777" w:rsidR="00AA7008" w:rsidRDefault="00AA7008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1EA88F" w14:textId="77777777" w:rsidR="00AA7008" w:rsidRDefault="00AA7008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35417A" w14:textId="77777777" w:rsidR="00AA7008" w:rsidRDefault="00AA7008" w:rsidP="00607681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D1DC2C2" w14:textId="5274B687" w:rsidR="00AA7008" w:rsidRDefault="00AA7008" w:rsidP="00607681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DF3CA0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relacionamento jogo e item</w:t>
            </w:r>
          </w:p>
        </w:tc>
      </w:tr>
      <w:tr w:rsidR="00DF3CA0" w14:paraId="43CEEF14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BC3D1" w14:textId="58F0E4B7" w:rsidR="00DF3CA0" w:rsidRDefault="00DF3CA0" w:rsidP="00DF3CA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Id_jogo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40922" w14:textId="401F04B9" w:rsidR="00DF3CA0" w:rsidRDefault="00DF3CA0" w:rsidP="00DF3CA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F3FE3" w14:textId="01050CD2" w:rsidR="00DF3CA0" w:rsidRDefault="00DF3CA0" w:rsidP="00DF3CA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529579" w14:textId="39C97F13" w:rsidR="00DF3CA0" w:rsidRDefault="00DF3CA0" w:rsidP="00DF3CA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F3D0AA9" w14:textId="259FE9EA" w:rsidR="00DF3CA0" w:rsidRDefault="00DF3CA0" w:rsidP="00DF3CA0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jogo</w:t>
            </w:r>
          </w:p>
        </w:tc>
      </w:tr>
      <w:tr w:rsidR="00DF3CA0" w14:paraId="299DA728" w14:textId="77777777" w:rsidTr="00607681">
        <w:trPr>
          <w:trHeight w:val="313"/>
        </w:trPr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6AB81" w14:textId="3531B3B7" w:rsidR="00DF3CA0" w:rsidRPr="008A78AB" w:rsidRDefault="00DF3CA0" w:rsidP="00DF3CA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pt-BR"/>
              </w:rPr>
              <w:t>Id_item</w:t>
            </w:r>
            <w:proofErr w:type="spellEnd"/>
          </w:p>
        </w:tc>
        <w:tc>
          <w:tcPr>
            <w:tcW w:w="1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DE5A84" w14:textId="72BE91D1" w:rsidR="00DF3CA0" w:rsidRPr="008A78AB" w:rsidRDefault="00DF3CA0" w:rsidP="00DF3CA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INTEGER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34E19" w14:textId="13ECE714" w:rsidR="00DF3CA0" w:rsidRPr="008A78AB" w:rsidRDefault="00DF3CA0" w:rsidP="00DF3CA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17EE3F" w14:textId="052FCB30" w:rsidR="00DF3CA0" w:rsidRDefault="00DF3CA0" w:rsidP="00DF3CA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5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91BC692" w14:textId="6F2F41F0" w:rsidR="00DF3CA0" w:rsidRDefault="00DF3CA0" w:rsidP="00DF3CA0">
            <w:pPr>
              <w:spacing w:after="0" w:line="240" w:lineRule="auto"/>
              <w:ind w:firstLine="0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item a ser utilizado em um jogo</w:t>
            </w:r>
          </w:p>
        </w:tc>
      </w:tr>
    </w:tbl>
    <w:p w14:paraId="6513AFFD" w14:textId="2C9622FB" w:rsidR="00AA7008" w:rsidRDefault="00AA7008" w:rsidP="008A78AB">
      <w:pPr>
        <w:spacing w:after="0" w:line="240" w:lineRule="auto"/>
        <w:ind w:firstLine="0"/>
        <w:jc w:val="left"/>
        <w:rPr>
          <w:rFonts w:eastAsia="Times New Roman"/>
          <w:szCs w:val="28"/>
        </w:rPr>
      </w:pPr>
    </w:p>
    <w:p w14:paraId="670B039A" w14:textId="30F665A1" w:rsidR="00910DE4" w:rsidRPr="00AA7008" w:rsidRDefault="00AA7008" w:rsidP="00AA7008">
      <w:pPr>
        <w:pStyle w:val="Corpodetexto"/>
      </w:pPr>
      <w:r>
        <w:br w:type="page"/>
      </w:r>
    </w:p>
    <w:p w14:paraId="6A78ECF8" w14:textId="12966CE1" w:rsidR="00F64703" w:rsidRDefault="00C1182A" w:rsidP="004A05C4">
      <w:pPr>
        <w:pStyle w:val="Ttulo2"/>
      </w:pPr>
      <w:bookmarkStart w:id="4" w:name="_Toc101105914"/>
      <w:r>
        <w:lastRenderedPageBreak/>
        <w:t>3</w:t>
      </w:r>
      <w:r w:rsidR="00D71306">
        <w:t xml:space="preserve"> – Projeto Físico do Banco de Dados</w:t>
      </w:r>
      <w:bookmarkEnd w:id="4"/>
    </w:p>
    <w:p w14:paraId="73B8ECBC" w14:textId="749D6927" w:rsidR="00F64703" w:rsidRPr="00BA4778" w:rsidRDefault="00F64703" w:rsidP="0027353F">
      <w:pPr>
        <w:pStyle w:val="Figura"/>
      </w:pPr>
    </w:p>
    <w:p w14:paraId="0B2A1256" w14:textId="18ED235D" w:rsidR="00F64703" w:rsidRDefault="00F64703" w:rsidP="000906E4">
      <w:pPr>
        <w:pStyle w:val="PargrafodaLista"/>
      </w:pPr>
    </w:p>
    <w:p w14:paraId="0431C02E" w14:textId="5C725A7C" w:rsidR="00F64703" w:rsidRDefault="00BA4778" w:rsidP="000906E4">
      <w:pPr>
        <w:pStyle w:val="PargrafodaLista"/>
      </w:pPr>
      <w:r w:rsidRPr="00BA4778">
        <w:drawing>
          <wp:anchor distT="0" distB="0" distL="114300" distR="114300" simplePos="0" relativeHeight="251665408" behindDoc="1" locked="0" layoutInCell="1" allowOverlap="1" wp14:anchorId="0C37F5D8" wp14:editId="38C0297E">
            <wp:simplePos x="0" y="0"/>
            <wp:positionH relativeFrom="column">
              <wp:posOffset>-1359852</wp:posOffset>
            </wp:positionH>
            <wp:positionV relativeFrom="paragraph">
              <wp:posOffset>330517</wp:posOffset>
            </wp:positionV>
            <wp:extent cx="8935952" cy="6897263"/>
            <wp:effectExtent l="0" t="9208" r="8573" b="8572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35952" cy="689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FA82C" w14:textId="0811AF4F" w:rsidR="00F64703" w:rsidRPr="00F64703" w:rsidRDefault="00F64703" w:rsidP="000906E4">
      <w:pPr>
        <w:pStyle w:val="PargrafodaLista"/>
      </w:pPr>
    </w:p>
    <w:p w14:paraId="4C16E65D" w14:textId="2505B211" w:rsidR="000E6D0B" w:rsidRDefault="000E6D0B" w:rsidP="00DA3BBD">
      <w:pPr>
        <w:pStyle w:val="Ttulo2"/>
        <w:rPr>
          <w:b w:val="0"/>
          <w:bCs w:val="0"/>
          <w:iCs w:val="0"/>
          <w:szCs w:val="24"/>
        </w:rPr>
      </w:pPr>
    </w:p>
    <w:p w14:paraId="668CF723" w14:textId="77777777" w:rsidR="000E6D0B" w:rsidRDefault="000E6D0B" w:rsidP="000E6D0B">
      <w:pPr>
        <w:pStyle w:val="Corpodetexto"/>
        <w:rPr>
          <w:rFonts w:eastAsia="Times New Roman"/>
          <w:sz w:val="28"/>
        </w:rPr>
      </w:pPr>
      <w:r>
        <w:br w:type="page"/>
      </w:r>
    </w:p>
    <w:p w14:paraId="3E968B0A" w14:textId="229CF6C6" w:rsidR="00B84B6C" w:rsidRDefault="000E6D0B" w:rsidP="00B84B6C">
      <w:pPr>
        <w:pStyle w:val="Ttulo2"/>
      </w:pPr>
      <w:bookmarkStart w:id="5" w:name="_Toc101105915"/>
      <w:r>
        <w:lastRenderedPageBreak/>
        <w:t>4</w:t>
      </w:r>
      <w:r>
        <w:t xml:space="preserve"> – </w:t>
      </w:r>
      <w:r>
        <w:t>DDL da base de dados</w:t>
      </w:r>
      <w:bookmarkEnd w:id="5"/>
    </w:p>
    <w:p w14:paraId="06CCCCD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9DB31C3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check_function_bodies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false;</w:t>
      </w:r>
    </w:p>
    <w:p w14:paraId="691107FD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4D6C626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Enum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en_bolleano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52070B8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TYPE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en_bolleano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AS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ENUM(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'sim'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nao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35280F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3F2ADA7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Enum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en_tp_avalicao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6A0C444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TYPE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en_tp_avalicao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AS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ENUM(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'positivo'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'negativo'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73A415F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8EC353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SQ_Usuario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18C37D7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owned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TB_Usuario.id_usuario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1EB208E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2F0BDC8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SQ_Avalicao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7519299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SQ_Avalicao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owned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TB_Avaliacao.id_avaliacao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615DAFA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228177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SQ_Jogo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371A32B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owned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TB_Jogo.id_jogo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0318463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54A542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SQ_Endereco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1F8AD0B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SQ_Endereco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owned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TB_Endereco.id_endereco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2B75824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612AA9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SQ_Item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252643E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owned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TB_Item.id_item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4808F7B3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1B1359A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SQ_Regra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506259E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SQ_Regra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owned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TB_Regra.id_regra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681F68F3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180A2C6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Sequence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SQ_Jogo_Item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595694D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sequence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SQ_Jogo_Item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owned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by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TB_Jogo_Item.id_jogo_item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;</w:t>
      </w:r>
    </w:p>
    <w:p w14:paraId="69987D4D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1A0BEF9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TB_Usuario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56F2DD3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3E1DD97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1A2C19C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nr_cpf_cnpj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11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28E48FB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nm_usuario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636A962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ds_email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0B0F503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ds_senha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20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658596C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dt_nascimento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50F6956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dt_alteracao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1ECF72D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17750F0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un_usuario_cpf_cnpj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UNIQUE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nr_cpf_cnpj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),</w:t>
      </w:r>
    </w:p>
    <w:p w14:paraId="00CD40A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un_usuario_email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UNIQUE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ds_email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5D351AD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5954308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0DD5AE3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TB_Usuario</w:t>
      </w:r>
      <w:proofErr w:type="spellEnd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5989364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'Tabela para armazenamento do dados do 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.'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7FF4AB9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866CF1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TB_Endereco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4B23711C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TB_Endereco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29B70B2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id_endereco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6E3391A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4B68E17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nm_pais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eastAsia="pt-BR"/>
        </w:rPr>
        <w:t>15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119E1B2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cd_uf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eastAsia="pt-BR"/>
        </w:rPr>
        <w:t>2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79844BE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nm_cidade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635FF71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nr_cep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73970D0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nm_rua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04DC10C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nr_endereco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097B609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fl_valido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en_bolleano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5D35DF6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dt_alteracao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76C7EB4C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id_endereco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6E9AB8F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0B7E82D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A52E29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TB_Endereco</w:t>
      </w:r>
      <w:proofErr w:type="spellEnd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08CB5EF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'Tabela para armazenamento dos 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enderecos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do 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.'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7D073F0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1A0B230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TB_Jogo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384B91B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46211E73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7F99F1D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nm_jogo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4FE0FEE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nr_min_jogadores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059EFC2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nr_max_jogadores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3F3BDB5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fl_valido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en_bolleano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7659EEB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dt_alteracao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7327F47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PRIMARY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KEY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14:paraId="5ED9669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5541C37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56F380F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COMMENT ON TABLE "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TB_Jogo</w:t>
      </w:r>
      <w:proofErr w:type="spellEnd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 xml:space="preserve">" IS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'Tabela para o cadastro dos jogos da plataforma.'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6A694E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FAB960C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TB_Item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04A8175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3F93207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0A507AB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tp_item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4C80E5B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nm_item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varchar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),</w:t>
      </w:r>
    </w:p>
    <w:p w14:paraId="07F9ADD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fl_necessario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en_bolleano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108FF85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7E35E6A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74DEB3D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1EA52B4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TB_Item</w:t>
      </w:r>
      <w:proofErr w:type="spellEnd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4179E7E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'Tabela para o cadastro de itens que podem ser usados para os jogos.'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7CC19F9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B136F0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Table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TB_Jogo_Item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2397CC1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TB_Jogo_Item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</w:p>
    <w:p w14:paraId="117D790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1599DAB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integer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4A695788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464FD233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7F3FC78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CD6F13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6CF1B7F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TB_Jogo_Item</w:t>
      </w:r>
      <w:proofErr w:type="spellEnd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102B031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Tebela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relacionamento entre o item e o jogo que utilizara esse item.'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5D21DE6C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75EAC0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TB_Regra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05F962E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TB_Regra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4B53145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id_regra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4D40868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F75CDF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nm_regra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varchar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B84B6C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50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256B96A3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ds_regra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text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2B7EA22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fl_opcional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en_bolleano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41EF80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dt_alteracao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231DD9D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id_regra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4B3A066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0C13C72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6DCCE09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COMMENT ON TABLE "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TB_Regra</w:t>
      </w:r>
      <w:proofErr w:type="spellEnd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 xml:space="preserve">" IS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'Tabela para o cadastro das regras do jogo.'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67CFDEA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2C9CE37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Table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TB_Avaliacao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19CF145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CREATE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</w:p>
    <w:p w14:paraId="384B10DD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id_avaliacao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32D2B2EC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5826C9E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integer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NOT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NULL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</w:t>
      </w:r>
    </w:p>
    <w:p w14:paraId="631C3EF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ds_avaliacao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text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4DA77AD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tp_avaliacao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en_tp_avalicao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2D207B6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fl_jogado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en_bolleano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522AC41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dt_alteracao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date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,</w:t>
      </w:r>
    </w:p>
    <w:p w14:paraId="4DB227A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PRIMARY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id_avaliacao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14:paraId="46A84EC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41E397C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534201C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COMMENT ON TABLE "</w:t>
      </w:r>
      <w:proofErr w:type="spellStart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TB_Avaliacao</w:t>
      </w:r>
      <w:proofErr w:type="spellEnd"/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" IS</w:t>
      </w:r>
    </w:p>
    <w:p w14:paraId="264A5B3A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'Tabela para o cadastro das 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avalizações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do 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.'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;</w:t>
      </w:r>
    </w:p>
    <w:p w14:paraId="0D9A7B3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7A74C65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FK_Endereco_Usuario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6CE9D2A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TB_Endereco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6142D217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FK_Endereco_Usuario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5B82A79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3E63AFD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115D5AC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Relation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FK_Item_Jogo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456FE99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ALTER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TB_Jogo_Item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</w:p>
    <w:p w14:paraId="7162391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ADD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FK_Item_Jogo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</w:p>
    <w:p w14:paraId="60365B9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FOREIGN KEY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eastAsia="pt-BR"/>
        </w:rPr>
        <w:t>REFERENCES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TB_Jogo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eastAsia="pt-BR"/>
        </w:rPr>
        <w:t>);</w:t>
      </w:r>
    </w:p>
    <w:p w14:paraId="2064771D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14:paraId="493A636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/* 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Relation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FK_Jogo_Item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eastAsia="pt-BR"/>
        </w:rPr>
        <w:t>' */</w:t>
      </w:r>
    </w:p>
    <w:p w14:paraId="60047EB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TB_Jogo_Item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277F49CB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FK_Jogo_Item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593EB382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TB_Item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id_item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557955F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2AE4F453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FK_Regra_Jogo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2C7DE21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TB_Regra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7456EF81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FK_Regra_Jogo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462F2AB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1A858179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0EC4C92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FK_Avaliacao_Usuario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2E6516D0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7728EDE5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FK_Avaliacao_Usuario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783B5D3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TB_Usuario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id_usuario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18738D34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23FCBA5E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/* Relation '</w:t>
      </w:r>
      <w:proofErr w:type="spellStart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FK_Avaliacao_Jogo</w:t>
      </w:r>
      <w:proofErr w:type="spellEnd"/>
      <w:r w:rsidRPr="00B84B6C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' */</w:t>
      </w:r>
    </w:p>
    <w:p w14:paraId="31865DA6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ALTER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TABLE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TB_Avaliacao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0AC3774F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ADD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CONSTRAINT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FK_Avaliacao_Jogo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</w:p>
    <w:p w14:paraId="07C4C88D" w14:textId="77777777" w:rsidR="00B84B6C" w:rsidRPr="00B84B6C" w:rsidRDefault="00B84B6C" w:rsidP="00B84B6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FOREIGN KEY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) </w:t>
      </w:r>
      <w:r w:rsidRPr="00B84B6C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REFERENCES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proofErr w:type="spellStart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TB_Jogo</w:t>
      </w:r>
      <w:proofErr w:type="spellEnd"/>
      <w:r w:rsidRPr="00B84B6C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"</w:t>
      </w:r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id_jogo</w:t>
      </w:r>
      <w:proofErr w:type="spellEnd"/>
      <w:r w:rsidRPr="00B84B6C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);</w:t>
      </w:r>
    </w:p>
    <w:p w14:paraId="234E7B34" w14:textId="77777777" w:rsidR="00B84B6C" w:rsidRPr="00B84B6C" w:rsidRDefault="00B84B6C" w:rsidP="00B84B6C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14:paraId="7AB3C618" w14:textId="77777777" w:rsidR="00B84B6C" w:rsidRPr="00B84B6C" w:rsidRDefault="00B84B6C" w:rsidP="00B84B6C">
      <w:pPr>
        <w:pStyle w:val="PargrafodaLista"/>
        <w:rPr>
          <w:lang w:val="en-US"/>
        </w:rPr>
      </w:pPr>
    </w:p>
    <w:p w14:paraId="23039D98" w14:textId="77777777" w:rsidR="000E6D0B" w:rsidRPr="00B84B6C" w:rsidRDefault="000E6D0B" w:rsidP="000E6D0B">
      <w:pPr>
        <w:pStyle w:val="PargrafodaLista"/>
        <w:rPr>
          <w:lang w:val="en-US"/>
        </w:rPr>
      </w:pPr>
    </w:p>
    <w:sectPr w:rsidR="000E6D0B" w:rsidRPr="00B84B6C" w:rsidSect="006C4326">
      <w:headerReference w:type="first" r:id="rId17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460C" w14:textId="77777777" w:rsidR="00632C04" w:rsidRDefault="00632C04" w:rsidP="00987BE0">
      <w:pPr>
        <w:spacing w:after="0" w:line="240" w:lineRule="auto"/>
      </w:pPr>
      <w:r>
        <w:separator/>
      </w:r>
    </w:p>
  </w:endnote>
  <w:endnote w:type="continuationSeparator" w:id="0">
    <w:p w14:paraId="45204B37" w14:textId="77777777" w:rsidR="00632C04" w:rsidRDefault="00632C04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1E63" w14:textId="77777777" w:rsidR="00632C04" w:rsidRDefault="00632C04" w:rsidP="00987BE0">
      <w:pPr>
        <w:spacing w:after="0" w:line="240" w:lineRule="auto"/>
      </w:pPr>
      <w:r>
        <w:separator/>
      </w:r>
    </w:p>
  </w:footnote>
  <w:footnote w:type="continuationSeparator" w:id="0">
    <w:p w14:paraId="7C635D67" w14:textId="77777777" w:rsidR="00632C04" w:rsidRDefault="00632C04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74BA4">
      <w:rPr>
        <w:noProof/>
      </w:rPr>
      <w:t>7</w:t>
    </w:r>
    <w:r>
      <w:fldChar w:fldCharType="end"/>
    </w:r>
    <w:r w:rsidR="1A176BA7">
      <w:t xml:space="preserve"> de </w:t>
    </w:r>
    <w:r w:rsidR="00FE162C">
      <w:rPr>
        <w:noProof/>
      </w:rPr>
      <w:fldChar w:fldCharType="begin"/>
    </w:r>
    <w:r w:rsidR="00FE162C">
      <w:rPr>
        <w:noProof/>
      </w:rPr>
      <w:instrText>NUMPAGES   \* MERGEFORMAT</w:instrText>
    </w:r>
    <w:r w:rsidR="00FE162C">
      <w:rPr>
        <w:noProof/>
      </w:rPr>
      <w:fldChar w:fldCharType="separate"/>
    </w:r>
    <w:r w:rsidR="00774BA4">
      <w:rPr>
        <w:noProof/>
      </w:rPr>
      <w:t>7</w:t>
    </w:r>
    <w:r w:rsidR="00FE162C">
      <w:rPr>
        <w:noProof/>
      </w:rPr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74BA4">
      <w:rPr>
        <w:noProof/>
      </w:rPr>
      <w:t>3</w:t>
    </w:r>
    <w:r>
      <w:fldChar w:fldCharType="end"/>
    </w:r>
    <w:r w:rsidR="1A176BA7">
      <w:t xml:space="preserve"> de </w:t>
    </w:r>
    <w:r w:rsidR="00FE162C">
      <w:rPr>
        <w:noProof/>
      </w:rPr>
      <w:fldChar w:fldCharType="begin"/>
    </w:r>
    <w:r w:rsidR="00FE162C">
      <w:rPr>
        <w:noProof/>
      </w:rPr>
      <w:instrText>NUMPAGES   \* MERGEFORMAT</w:instrText>
    </w:r>
    <w:r w:rsidR="00FE162C">
      <w:rPr>
        <w:noProof/>
      </w:rPr>
      <w:fldChar w:fldCharType="separate"/>
    </w:r>
    <w:r w:rsidR="00774BA4">
      <w:rPr>
        <w:noProof/>
      </w:rPr>
      <w:t>7</w:t>
    </w:r>
    <w:r w:rsidR="00FE162C">
      <w:rPr>
        <w:noProof/>
      </w:rPr>
      <w:fldChar w:fldCharType="end"/>
    </w:r>
    <w:r w:rsidR="1A176BA7"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74BA4">
      <w:rPr>
        <w:noProof/>
      </w:rPr>
      <w:t>5</w:t>
    </w:r>
    <w:r>
      <w:fldChar w:fldCharType="end"/>
    </w:r>
    <w:r w:rsidR="1A176BA7">
      <w:t xml:space="preserve"> de </w:t>
    </w:r>
    <w:r w:rsidR="00FE162C">
      <w:rPr>
        <w:noProof/>
      </w:rPr>
      <w:fldChar w:fldCharType="begin"/>
    </w:r>
    <w:r w:rsidR="00FE162C">
      <w:rPr>
        <w:noProof/>
      </w:rPr>
      <w:instrText xml:space="preserve"> NUMPAGES   \* MERGEFORMAT </w:instrText>
    </w:r>
    <w:r w:rsidR="00FE162C">
      <w:rPr>
        <w:noProof/>
      </w:rPr>
      <w:fldChar w:fldCharType="separate"/>
    </w:r>
    <w:r w:rsidR="00774BA4">
      <w:rPr>
        <w:noProof/>
      </w:rPr>
      <w:t>7</w:t>
    </w:r>
    <w:r w:rsidR="00FE162C">
      <w:rPr>
        <w:noProof/>
      </w:rPr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4497D"/>
    <w:multiLevelType w:val="hybridMultilevel"/>
    <w:tmpl w:val="EB0CC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1003821440">
    <w:abstractNumId w:val="0"/>
  </w:num>
  <w:num w:numId="2" w16cid:durableId="2096316994">
    <w:abstractNumId w:val="1"/>
  </w:num>
  <w:num w:numId="3" w16cid:durableId="1073505239">
    <w:abstractNumId w:val="8"/>
  </w:num>
  <w:num w:numId="4" w16cid:durableId="1810829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7557031">
    <w:abstractNumId w:val="1"/>
  </w:num>
  <w:num w:numId="6" w16cid:durableId="1996182516">
    <w:abstractNumId w:val="1"/>
  </w:num>
  <w:num w:numId="7" w16cid:durableId="50467402">
    <w:abstractNumId w:val="1"/>
  </w:num>
  <w:num w:numId="8" w16cid:durableId="1784420930">
    <w:abstractNumId w:val="1"/>
  </w:num>
  <w:num w:numId="9" w16cid:durableId="33577425">
    <w:abstractNumId w:val="1"/>
  </w:num>
  <w:num w:numId="10" w16cid:durableId="1527058293">
    <w:abstractNumId w:val="0"/>
  </w:num>
  <w:num w:numId="11" w16cid:durableId="95637448">
    <w:abstractNumId w:val="6"/>
  </w:num>
  <w:num w:numId="12" w16cid:durableId="1703745793">
    <w:abstractNumId w:val="5"/>
  </w:num>
  <w:num w:numId="13" w16cid:durableId="1324236485">
    <w:abstractNumId w:val="7"/>
  </w:num>
  <w:num w:numId="14" w16cid:durableId="1839804061">
    <w:abstractNumId w:val="2"/>
  </w:num>
  <w:num w:numId="15" w16cid:durableId="1919097624">
    <w:abstractNumId w:val="4"/>
  </w:num>
  <w:num w:numId="16" w16cid:durableId="1613125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C69AC"/>
    <w:rsid w:val="000D2801"/>
    <w:rsid w:val="000E6D0B"/>
    <w:rsid w:val="00101E62"/>
    <w:rsid w:val="001509ED"/>
    <w:rsid w:val="0018332E"/>
    <w:rsid w:val="001C0C3D"/>
    <w:rsid w:val="001C5EE2"/>
    <w:rsid w:val="0023747F"/>
    <w:rsid w:val="00247045"/>
    <w:rsid w:val="0027353F"/>
    <w:rsid w:val="00282A81"/>
    <w:rsid w:val="002A3C38"/>
    <w:rsid w:val="002A7E47"/>
    <w:rsid w:val="002E2864"/>
    <w:rsid w:val="002E35AE"/>
    <w:rsid w:val="00303AA4"/>
    <w:rsid w:val="00316877"/>
    <w:rsid w:val="00316B13"/>
    <w:rsid w:val="003170FA"/>
    <w:rsid w:val="00340843"/>
    <w:rsid w:val="00347CAE"/>
    <w:rsid w:val="003757D0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32C04"/>
    <w:rsid w:val="0064602B"/>
    <w:rsid w:val="00650FE8"/>
    <w:rsid w:val="006C4326"/>
    <w:rsid w:val="006C4A36"/>
    <w:rsid w:val="006E34CE"/>
    <w:rsid w:val="00732060"/>
    <w:rsid w:val="007540CC"/>
    <w:rsid w:val="0076599A"/>
    <w:rsid w:val="00774BA4"/>
    <w:rsid w:val="007E2C7B"/>
    <w:rsid w:val="00805ACD"/>
    <w:rsid w:val="008236DB"/>
    <w:rsid w:val="00826699"/>
    <w:rsid w:val="00882BE7"/>
    <w:rsid w:val="00890ACF"/>
    <w:rsid w:val="008A78AB"/>
    <w:rsid w:val="008C19F2"/>
    <w:rsid w:val="008C6806"/>
    <w:rsid w:val="008E35F7"/>
    <w:rsid w:val="00910DE4"/>
    <w:rsid w:val="0091487C"/>
    <w:rsid w:val="00956C7D"/>
    <w:rsid w:val="00987BE0"/>
    <w:rsid w:val="00A14423"/>
    <w:rsid w:val="00A16E62"/>
    <w:rsid w:val="00A36C8B"/>
    <w:rsid w:val="00A64FC6"/>
    <w:rsid w:val="00AA7008"/>
    <w:rsid w:val="00AB2BE5"/>
    <w:rsid w:val="00AC1124"/>
    <w:rsid w:val="00AD6955"/>
    <w:rsid w:val="00AF754D"/>
    <w:rsid w:val="00B010AF"/>
    <w:rsid w:val="00B118A1"/>
    <w:rsid w:val="00B30C83"/>
    <w:rsid w:val="00B31965"/>
    <w:rsid w:val="00B84B6C"/>
    <w:rsid w:val="00B92022"/>
    <w:rsid w:val="00BA4778"/>
    <w:rsid w:val="00BC097C"/>
    <w:rsid w:val="00C036D1"/>
    <w:rsid w:val="00C1182A"/>
    <w:rsid w:val="00C235D2"/>
    <w:rsid w:val="00C2382B"/>
    <w:rsid w:val="00C66407"/>
    <w:rsid w:val="00C86529"/>
    <w:rsid w:val="00CC7283"/>
    <w:rsid w:val="00CF3A83"/>
    <w:rsid w:val="00D026C5"/>
    <w:rsid w:val="00D127A6"/>
    <w:rsid w:val="00D563AE"/>
    <w:rsid w:val="00D70546"/>
    <w:rsid w:val="00D71306"/>
    <w:rsid w:val="00D93AB5"/>
    <w:rsid w:val="00D95FC7"/>
    <w:rsid w:val="00DA3BBD"/>
    <w:rsid w:val="00DB65E4"/>
    <w:rsid w:val="00DD4AD9"/>
    <w:rsid w:val="00DF3CA0"/>
    <w:rsid w:val="00E36822"/>
    <w:rsid w:val="00E44082"/>
    <w:rsid w:val="00EA1FE1"/>
    <w:rsid w:val="00ED1183"/>
    <w:rsid w:val="00ED6A41"/>
    <w:rsid w:val="00EF23B5"/>
    <w:rsid w:val="00EF4A0C"/>
    <w:rsid w:val="00F53589"/>
    <w:rsid w:val="00F64703"/>
    <w:rsid w:val="00F977BB"/>
    <w:rsid w:val="00FA626F"/>
    <w:rsid w:val="00FE162C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D9FDEE394C845921A2A6E323B28A1" ma:contentTypeVersion="2" ma:contentTypeDescription="Crie um novo documento." ma:contentTypeScope="" ma:versionID="d86b7e1c4862cd7ed6127bea2dec77f6">
  <xsd:schema xmlns:xsd="http://www.w3.org/2001/XMLSchema" xmlns:xs="http://www.w3.org/2001/XMLSchema" xmlns:p="http://schemas.microsoft.com/office/2006/metadata/properties" xmlns:ns2="05b6e2c6-2c0f-4895-a563-77b4df8e7c03" targetNamespace="http://schemas.microsoft.com/office/2006/metadata/properties" ma:root="true" ma:fieldsID="997204ba23b096756e36d146f51327e2" ns2:_="">
    <xsd:import namespace="05b6e2c6-2c0f-4895-a563-77b4df8e7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6e2c6-2c0f-4895-a563-77b4df8e7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0F251F-20B0-4054-89CD-F1796F21F0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E7E2AD-48CF-42C1-B71C-DD1A30991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6e2c6-2c0f-4895-a563-77b4df8e7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19</TotalTime>
  <Pages>12</Pages>
  <Words>1702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Otavio Gomes</cp:lastModifiedBy>
  <cp:revision>4</cp:revision>
  <dcterms:created xsi:type="dcterms:W3CDTF">2022-04-17T19:35:00Z</dcterms:created>
  <dcterms:modified xsi:type="dcterms:W3CDTF">2022-04-17T19:51:00Z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0x010100324D9FDEE394C845921A2A6E323B28A1</vt:lpwstr>
  </property>
</Properties>
</file>